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F2608" w14:textId="48F0E348" w:rsidR="00BF22B5" w:rsidRPr="0031607C" w:rsidRDefault="00A60838" w:rsidP="00BF22B5">
      <w:pPr>
        <w:pStyle w:val="Title1"/>
        <w:spacing w:before="0" w:after="360" w:line="259" w:lineRule="auto"/>
        <w:ind w:left="994"/>
        <w:rPr>
          <w:rFonts w:eastAsia="PMingLiU"/>
          <w:sz w:val="28"/>
          <w:szCs w:val="28"/>
          <w:lang w:eastAsia="zh-TW"/>
        </w:rPr>
      </w:pPr>
      <w:r>
        <w:rPr>
          <w:sz w:val="28"/>
          <w:szCs w:val="28"/>
        </w:rPr>
        <w:t>MUSIC SUBMISSION</w:t>
      </w:r>
      <w:r w:rsidR="00BF22B5" w:rsidRPr="00F47FDD">
        <w:rPr>
          <w:sz w:val="28"/>
          <w:szCs w:val="28"/>
        </w:rPr>
        <w:t xml:space="preserve"> </w:t>
      </w:r>
      <w:r w:rsidR="007904C2">
        <w:rPr>
          <w:sz w:val="28"/>
          <w:szCs w:val="28"/>
        </w:rPr>
        <w:t xml:space="preserve">TEMPLATE </w:t>
      </w:r>
      <w:r w:rsidR="00BF22B5" w:rsidRPr="00F47FDD">
        <w:rPr>
          <w:sz w:val="28"/>
          <w:szCs w:val="28"/>
          <w:lang w:eastAsia="ja-JP"/>
        </w:rPr>
        <w:t>FOR</w:t>
      </w:r>
      <w:r w:rsidR="00BF22B5" w:rsidRPr="00F47FDD">
        <w:rPr>
          <w:sz w:val="28"/>
          <w:szCs w:val="28"/>
        </w:rPr>
        <w:t xml:space="preserve"> </w:t>
      </w:r>
      <w:r w:rsidR="00BF22B5" w:rsidRPr="00F47FDD">
        <w:rPr>
          <w:sz w:val="28"/>
          <w:szCs w:val="28"/>
          <w:lang w:eastAsia="ja-JP"/>
        </w:rPr>
        <w:t>ISMIR</w:t>
      </w:r>
      <w:r w:rsidR="00BF22B5" w:rsidRPr="00F47FDD">
        <w:rPr>
          <w:sz w:val="28"/>
          <w:szCs w:val="28"/>
        </w:rPr>
        <w:t xml:space="preserve"> </w:t>
      </w:r>
      <w:r w:rsidR="001405DC">
        <w:rPr>
          <w:sz w:val="28"/>
          <w:szCs w:val="28"/>
        </w:rPr>
        <w:t>2020</w:t>
      </w:r>
    </w:p>
    <w:tbl>
      <w:tblPr>
        <w:tblW w:w="9571" w:type="dxa"/>
        <w:tblInd w:w="250" w:type="dxa"/>
        <w:tblLayout w:type="fixed"/>
        <w:tblLook w:val="0000" w:firstRow="0" w:lastRow="0" w:firstColumn="0" w:lastColumn="0" w:noHBand="0" w:noVBand="0"/>
      </w:tblPr>
      <w:tblGrid>
        <w:gridCol w:w="2714"/>
        <w:gridCol w:w="4143"/>
        <w:gridCol w:w="2714"/>
      </w:tblGrid>
      <w:tr w:rsidR="00BF22B5" w14:paraId="1874B094" w14:textId="77777777" w:rsidTr="00C42E20">
        <w:trPr>
          <w:trHeight w:val="259"/>
        </w:trPr>
        <w:tc>
          <w:tcPr>
            <w:tcW w:w="2714" w:type="dxa"/>
          </w:tcPr>
          <w:p w14:paraId="00D2E504" w14:textId="2615B638" w:rsidR="00BF22B5" w:rsidRPr="001E7431" w:rsidRDefault="00A60838" w:rsidP="00BF22B5">
            <w:pPr>
              <w:pStyle w:val="ISMIRAuthor"/>
              <w:rPr>
                <w:szCs w:val="24"/>
              </w:rPr>
            </w:pPr>
            <w:r>
              <w:rPr>
                <w:szCs w:val="24"/>
              </w:rPr>
              <w:t xml:space="preserve"> </w:t>
            </w:r>
          </w:p>
        </w:tc>
        <w:tc>
          <w:tcPr>
            <w:tcW w:w="4143" w:type="dxa"/>
          </w:tcPr>
          <w:p w14:paraId="35A87158" w14:textId="3C979DB6" w:rsidR="00BF22B5" w:rsidRPr="001E7431" w:rsidRDefault="00A60838" w:rsidP="00BF22B5">
            <w:pPr>
              <w:pStyle w:val="ISMIRAuthor"/>
              <w:rPr>
                <w:szCs w:val="24"/>
              </w:rPr>
            </w:pPr>
            <w:r>
              <w:rPr>
                <w:szCs w:val="24"/>
              </w:rPr>
              <w:t xml:space="preserve">Composer </w:t>
            </w:r>
          </w:p>
        </w:tc>
        <w:tc>
          <w:tcPr>
            <w:tcW w:w="2714" w:type="dxa"/>
          </w:tcPr>
          <w:p w14:paraId="1A10FADD" w14:textId="1A513BD9" w:rsidR="00BF22B5" w:rsidRPr="001E7431" w:rsidRDefault="00A60838" w:rsidP="00BF22B5">
            <w:pPr>
              <w:pStyle w:val="ISMIRAuthor"/>
              <w:rPr>
                <w:szCs w:val="24"/>
              </w:rPr>
            </w:pPr>
            <w:r>
              <w:rPr>
                <w:szCs w:val="24"/>
              </w:rPr>
              <w:t xml:space="preserve"> </w:t>
            </w:r>
            <w:r w:rsidR="00BF22B5" w:rsidRPr="001E7431">
              <w:rPr>
                <w:szCs w:val="24"/>
              </w:rPr>
              <w:t xml:space="preserve"> </w:t>
            </w:r>
            <w:r>
              <w:rPr>
                <w:szCs w:val="24"/>
              </w:rPr>
              <w:t xml:space="preserve"> </w:t>
            </w:r>
          </w:p>
        </w:tc>
      </w:tr>
      <w:tr w:rsidR="00BF22B5" w:rsidRPr="000252AB" w14:paraId="0370D0B4" w14:textId="77777777" w:rsidTr="00C42E20">
        <w:trPr>
          <w:trHeight w:val="1060"/>
        </w:trPr>
        <w:tc>
          <w:tcPr>
            <w:tcW w:w="2714" w:type="dxa"/>
          </w:tcPr>
          <w:p w14:paraId="4CD5D348" w14:textId="7FEDEE11" w:rsidR="00BF22B5" w:rsidRPr="001E7431" w:rsidRDefault="00A60838" w:rsidP="00BF22B5">
            <w:pPr>
              <w:pStyle w:val="ISMIRAffiliation"/>
              <w:rPr>
                <w:rFonts w:ascii="Courier New" w:hAnsi="Courier New" w:cs="Courier New"/>
                <w:szCs w:val="24"/>
                <w:lang w:val="es-ES"/>
              </w:rPr>
            </w:pPr>
            <w:r>
              <w:rPr>
                <w:szCs w:val="24"/>
              </w:rPr>
              <w:t xml:space="preserve"> </w:t>
            </w:r>
          </w:p>
        </w:tc>
        <w:tc>
          <w:tcPr>
            <w:tcW w:w="4143" w:type="dxa"/>
            <w:tcBorders>
              <w:bottom w:val="nil"/>
            </w:tcBorders>
          </w:tcPr>
          <w:p w14:paraId="2FF35CC6" w14:textId="77777777" w:rsidR="00A60838" w:rsidRPr="001E7431" w:rsidRDefault="00A60838" w:rsidP="00A60838">
            <w:pPr>
              <w:pStyle w:val="ISMIRAffiliation"/>
              <w:rPr>
                <w:szCs w:val="24"/>
                <w:lang w:eastAsia="ja-JP"/>
              </w:rPr>
            </w:pPr>
            <w:r w:rsidRPr="001E7431">
              <w:rPr>
                <w:szCs w:val="24"/>
              </w:rPr>
              <w:t>Affiliation</w:t>
            </w:r>
            <w:r>
              <w:rPr>
                <w:rFonts w:hint="eastAsia"/>
                <w:szCs w:val="24"/>
                <w:lang w:eastAsia="ja-JP"/>
              </w:rPr>
              <w:t>1</w:t>
            </w:r>
          </w:p>
          <w:p w14:paraId="42175915" w14:textId="263AF2AB" w:rsidR="00BF22B5" w:rsidRPr="009C71D5" w:rsidRDefault="00A60838" w:rsidP="00A60838">
            <w:pPr>
              <w:jc w:val="center"/>
              <w:rPr>
                <w:b/>
                <w:sz w:val="24"/>
                <w:szCs w:val="24"/>
                <w:lang w:val="en-GB" w:eastAsia="ja-JP"/>
              </w:rPr>
            </w:pPr>
            <w:r>
              <w:rPr>
                <w:rFonts w:ascii="Courier New" w:hAnsi="Courier New" w:cs="Courier New"/>
                <w:sz w:val="22"/>
                <w:szCs w:val="24"/>
              </w:rPr>
              <w:t>author1@</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c>
          <w:tcPr>
            <w:tcW w:w="2714" w:type="dxa"/>
            <w:tcBorders>
              <w:bottom w:val="nil"/>
            </w:tcBorders>
          </w:tcPr>
          <w:p w14:paraId="14C15200" w14:textId="7314B9F8" w:rsidR="00BF22B5" w:rsidRPr="001E7431" w:rsidRDefault="00A60838" w:rsidP="00BF22B5">
            <w:pPr>
              <w:pStyle w:val="ISMIRAffiliation"/>
              <w:rPr>
                <w:szCs w:val="24"/>
                <w:lang w:eastAsia="ja-JP"/>
              </w:rPr>
            </w:pPr>
            <w:r>
              <w:rPr>
                <w:szCs w:val="24"/>
              </w:rPr>
              <w:t xml:space="preserve"> </w:t>
            </w:r>
          </w:p>
          <w:p w14:paraId="57737588" w14:textId="4F148928" w:rsidR="00BF22B5" w:rsidRPr="001E7431" w:rsidRDefault="00BF22B5" w:rsidP="00BF22B5">
            <w:pPr>
              <w:pStyle w:val="ISMIRAffiliation"/>
              <w:rPr>
                <w:rFonts w:ascii="Courier New" w:hAnsi="Courier New" w:cs="Courier New"/>
                <w:b/>
                <w:szCs w:val="24"/>
                <w:lang w:eastAsia="ja-JP"/>
              </w:rPr>
            </w:pPr>
          </w:p>
        </w:tc>
      </w:tr>
    </w:tbl>
    <w:p w14:paraId="1A034B41" w14:textId="77777777" w:rsidR="00BF22B5" w:rsidRPr="00F47FDD" w:rsidRDefault="00BF22B5" w:rsidP="00BF22B5">
      <w:pPr>
        <w:spacing w:line="259" w:lineRule="auto"/>
        <w:rPr>
          <w:lang w:eastAsia="ja-JP"/>
        </w:rPr>
        <w:sectPr w:rsidR="00BF22B5" w:rsidRPr="00F47FDD" w:rsidSect="007904C2">
          <w:headerReference w:type="even" r:id="rId8"/>
          <w:headerReference w:type="default" r:id="rId9"/>
          <w:footnotePr>
            <w:numRestart w:val="eachPage"/>
          </w:footnotePr>
          <w:pgSz w:w="11907" w:h="16840" w:code="9"/>
          <w:pgMar w:top="1134" w:right="1077" w:bottom="1418" w:left="1077" w:header="720" w:footer="964" w:gutter="0"/>
          <w:cols w:space="720"/>
          <w:docGrid w:linePitch="272"/>
        </w:sectPr>
      </w:pPr>
    </w:p>
    <w:p w14:paraId="0B6AC97E" w14:textId="77777777" w:rsidR="00BF22B5" w:rsidRPr="001917C6" w:rsidRDefault="00BF22B5" w:rsidP="001917C6">
      <w:pPr>
        <w:pStyle w:val="AbstractHeading"/>
      </w:pPr>
      <w:r w:rsidRPr="001917C6">
        <w:t>ABSTRACT</w:t>
      </w:r>
    </w:p>
    <w:p w14:paraId="1AC0A830" w14:textId="5C4C2B54" w:rsidR="00BF22B5" w:rsidRPr="001917C6" w:rsidRDefault="00BF22B5" w:rsidP="001917C6">
      <w:pPr>
        <w:pStyle w:val="BodyText"/>
      </w:pPr>
      <w:r w:rsidRPr="001917C6">
        <w:t>The abstract should contain about 150–200 words.</w:t>
      </w:r>
    </w:p>
    <w:p w14:paraId="6C0102DD" w14:textId="77777777" w:rsidR="00BF22B5" w:rsidRPr="002002DC" w:rsidRDefault="00BF22B5" w:rsidP="002002DC">
      <w:pPr>
        <w:pStyle w:val="First-LevelHeadings"/>
      </w:pPr>
      <w:r w:rsidRPr="002002DC">
        <w:t>INTRODUCTION</w:t>
      </w:r>
    </w:p>
    <w:p w14:paraId="05AD3832" w14:textId="7381B5AE" w:rsidR="007904C2" w:rsidRDefault="002E4C0A" w:rsidP="007C7B66">
      <w:pPr>
        <w:pStyle w:val="BodyText"/>
      </w:pPr>
      <w:r w:rsidRPr="002E4C0A">
        <w:t xml:space="preserve">ISMIR Conference participants are warmly invited to submit pieces from any musical genre and in any style of electronic, acoustic, or mixed electroacoustic music that explores the notion of music information in the widest sense of the term. Contributors are encouraged to explore the use of AI-driven systems to improvise or play along with humans, generate or assist the process of composition, or to perform common music information retrieval tasks such as audio </w:t>
      </w:r>
      <w:proofErr w:type="spellStart"/>
      <w:r w:rsidRPr="002E4C0A">
        <w:t>mosaicing</w:t>
      </w:r>
      <w:proofErr w:type="spellEnd"/>
      <w:r w:rsidRPr="002E4C0A">
        <w:t>, harmonization, intelligent looping, and others.</w:t>
      </w:r>
    </w:p>
    <w:p w14:paraId="2E815787" w14:textId="200A07AC" w:rsidR="005D2325" w:rsidRPr="002002DC" w:rsidRDefault="007904C2" w:rsidP="002002DC">
      <w:pPr>
        <w:pStyle w:val="First-LevelHeadings"/>
      </w:pPr>
      <w:r>
        <w:t>DESCRIPTION OF THE MUSICAL WORK</w:t>
      </w:r>
    </w:p>
    <w:p w14:paraId="22434554" w14:textId="37700EF0" w:rsidR="007904C2" w:rsidRDefault="002E4C0A" w:rsidP="00D55BF0">
      <w:pPr>
        <w:pStyle w:val="BodyText"/>
      </w:pPr>
      <w:r w:rsidRPr="002E4C0A">
        <w:t>Each music submission must include a description of the composition using this template.  You must specify the technical needs for the performance at ISMIR 2020, including a stage plot and list of channels. We encourage you to explain the concepts and techniques you used for the piece, its compositional process, and any aspects you think are relevant for the ISMIR community.</w:t>
      </w:r>
    </w:p>
    <w:p w14:paraId="6EA75FEC" w14:textId="6673F879" w:rsidR="00BF22B5" w:rsidRPr="002002DC" w:rsidRDefault="007904C2" w:rsidP="002002DC">
      <w:pPr>
        <w:pStyle w:val="First-LevelHeadings"/>
      </w:pPr>
      <w:r>
        <w:t>LINKS to the musical work</w:t>
      </w:r>
    </w:p>
    <w:p w14:paraId="2B7A29BB" w14:textId="77777777" w:rsidR="007904C2" w:rsidRDefault="007904C2" w:rsidP="007C7B66">
      <w:pPr>
        <w:pStyle w:val="BodyText"/>
      </w:pPr>
    </w:p>
    <w:p w14:paraId="4DED3C2D" w14:textId="39FBAA29" w:rsidR="007904C2" w:rsidRDefault="002E4C0A" w:rsidP="00F0165A">
      <w:pPr>
        <w:pStyle w:val="BodyText"/>
      </w:pPr>
      <w:r w:rsidRPr="002E4C0A">
        <w:t xml:space="preserve">It is mandatory to submit a link to an online resource where the musical work (or a </w:t>
      </w:r>
      <w:proofErr w:type="spellStart"/>
      <w:r w:rsidRPr="002E4C0A">
        <w:t>realisation</w:t>
      </w:r>
      <w:proofErr w:type="spellEnd"/>
      <w:r w:rsidRPr="002E4C0A">
        <w:t xml:space="preserve"> for a generative or performative piece) can be listened by the reviewing committee.</w:t>
      </w:r>
    </w:p>
    <w:p w14:paraId="6D844AF5" w14:textId="268E034F" w:rsidR="002E4C0A" w:rsidRPr="002002DC" w:rsidRDefault="002E4C0A" w:rsidP="002E4C0A">
      <w:pPr>
        <w:pStyle w:val="First-LevelHeadings"/>
      </w:pPr>
      <w:r>
        <w:t>REVIEW PROCESS</w:t>
      </w:r>
    </w:p>
    <w:p w14:paraId="073C7A6A" w14:textId="77777777" w:rsidR="002E4C0A" w:rsidRDefault="002E4C0A" w:rsidP="002E4C0A">
      <w:pPr>
        <w:pStyle w:val="BodyText"/>
      </w:pPr>
    </w:p>
    <w:p w14:paraId="3630ED14" w14:textId="7BC76034" w:rsidR="002E4C0A" w:rsidRPr="007904C2" w:rsidRDefault="002E4C0A" w:rsidP="002E4C0A">
      <w:pPr>
        <w:pStyle w:val="BodyText"/>
      </w:pPr>
      <w:r w:rsidRPr="002E4C0A">
        <w:t>Submissions will be evaluated by the ISMIR2020 Music Program Committee and a panel of experts in music research chosen by the committee.</w:t>
      </w:r>
    </w:p>
    <w:p w14:paraId="06BBCBC0" w14:textId="77777777" w:rsidR="002E4C0A" w:rsidRPr="002E4C0A" w:rsidRDefault="002E4C0A" w:rsidP="002E4C0A">
      <w:pPr>
        <w:pStyle w:val="BodyTextwithIndent"/>
      </w:pPr>
    </w:p>
    <w:p w14:paraId="7BAD397C" w14:textId="6556BB04" w:rsidR="00BF22B5" w:rsidRPr="00F47FDD" w:rsidRDefault="007904C2" w:rsidP="002002DC">
      <w:pPr>
        <w:pStyle w:val="First-LevelHeadings"/>
      </w:pPr>
      <w:r>
        <w:t>MUSIC submission</w:t>
      </w:r>
    </w:p>
    <w:p w14:paraId="7B8CF7E6" w14:textId="33C6730B" w:rsidR="007904C2" w:rsidRDefault="007904C2" w:rsidP="00D55BF0">
      <w:pPr>
        <w:pStyle w:val="Second-LevelHeadings"/>
      </w:pPr>
      <w:r>
        <w:t>Template</w:t>
      </w:r>
    </w:p>
    <w:p w14:paraId="595DC2E4" w14:textId="4F64CE5D" w:rsidR="002E4C0A" w:rsidRPr="002E4C0A" w:rsidRDefault="002E4C0A" w:rsidP="002E4C0A">
      <w:pPr>
        <w:pStyle w:val="BodyText"/>
      </w:pPr>
      <w:r>
        <w:t xml:space="preserve">This template includes all the information to make a music submission for the ISMIR </w:t>
      </w:r>
      <w:r>
        <w:t>2020</w:t>
      </w:r>
      <w:r>
        <w:t xml:space="preserve"> Conference.</w:t>
      </w:r>
      <w:r>
        <w:t xml:space="preserve"> </w:t>
      </w:r>
      <w:r>
        <w:t>Most of the required formatting is achieved automatically by using the supplied</w:t>
      </w:r>
      <w:r>
        <w:t xml:space="preserve"> </w:t>
      </w:r>
      <w:r>
        <w:t>style file (LaTeX) or template (Word).</w:t>
      </w:r>
      <w:r>
        <w:t xml:space="preserve"> </w:t>
      </w:r>
      <w:r w:rsidRPr="002E4C0A">
        <w:t xml:space="preserve">Each music application will be submitted through the ISMIR CMT system </w:t>
      </w:r>
      <w:r>
        <w:t>(</w:t>
      </w:r>
      <w:r w:rsidRPr="00A07746">
        <w:rPr>
          <w:rFonts w:ascii="Courier New" w:hAnsi="Courier New" w:cs="Courier New"/>
        </w:rPr>
        <w:t>https://cmt3.research.microsoft.com/ISMIR2020</w:t>
      </w:r>
      <w:r>
        <w:t>).</w:t>
      </w:r>
    </w:p>
    <w:p w14:paraId="2DD3AA52" w14:textId="058754AB" w:rsidR="00BF22B5" w:rsidRPr="00F47FDD" w:rsidRDefault="00A07746" w:rsidP="008956EC">
      <w:pPr>
        <w:pStyle w:val="Second-LevelHeadings"/>
      </w:pPr>
      <w:r>
        <w:t>File Size</w:t>
      </w:r>
    </w:p>
    <w:p w14:paraId="2C39CF3A" w14:textId="41C3472A" w:rsidR="00BF22B5" w:rsidRPr="00D55BF0" w:rsidRDefault="00091866" w:rsidP="007C7B66">
      <w:pPr>
        <w:rPr>
          <w:rStyle w:val="BodyTextChar"/>
        </w:rPr>
      </w:pPr>
      <w:r>
        <w:rPr>
          <w:noProof/>
        </w:rPr>
        <mc:AlternateContent>
          <mc:Choice Requires="wps">
            <w:drawing>
              <wp:anchor distT="0" distB="0" distL="114300" distR="114300" simplePos="0" relativeHeight="251657728" behindDoc="0" locked="1" layoutInCell="1" allowOverlap="0" wp14:anchorId="7E51426C" wp14:editId="48DD8508">
                <wp:simplePos x="0" y="0"/>
                <wp:positionH relativeFrom="page">
                  <wp:posOffset>683895</wp:posOffset>
                </wp:positionH>
                <wp:positionV relativeFrom="page">
                  <wp:posOffset>9123045</wp:posOffset>
                </wp:positionV>
                <wp:extent cx="6165215" cy="696595"/>
                <wp:effectExtent l="0" t="0" r="0" b="1905"/>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215" cy="69659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86274C" w14:textId="3268342F"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4" name="Picture 4"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r w:rsidRPr="00310996">
                              <w:rPr>
                                <w:sz w:val="16"/>
                                <w:szCs w:val="16"/>
                                <w:lang w:val="en-GB" w:eastAsia="es-ES"/>
                              </w:rPr>
                              <w:t>©</w:t>
                            </w:r>
                            <w:r>
                              <w:rPr>
                                <w:sz w:val="16"/>
                                <w:szCs w:val="16"/>
                                <w:lang w:val="en-GB" w:eastAsia="es-ES"/>
                              </w:rPr>
                              <w:t xml:space="preserve"> </w:t>
                            </w:r>
                            <w:r w:rsidR="00F0165A">
                              <w:rPr>
                                <w:sz w:val="16"/>
                                <w:szCs w:val="16"/>
                                <w:lang w:val="en-GB" w:eastAsia="es-ES"/>
                              </w:rPr>
                              <w:t>Composer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w:t>
                            </w:r>
                            <w:r w:rsidR="00F0165A">
                              <w:rPr>
                                <w:sz w:val="16"/>
                                <w:szCs w:val="16"/>
                                <w:lang w:val="en-GB" w:eastAsia="es-ES"/>
                              </w:rPr>
                              <w:t>Composer</w:t>
                            </w:r>
                            <w:r w:rsidRPr="007C7B66">
                              <w:rPr>
                                <w:sz w:val="16"/>
                                <w:szCs w:val="16"/>
                                <w:lang w:val="en-GB" w:eastAsia="es-ES"/>
                              </w:rPr>
                              <w:t>. “</w:t>
                            </w:r>
                            <w:r w:rsidR="00F0165A">
                              <w:rPr>
                                <w:sz w:val="16"/>
                                <w:szCs w:val="16"/>
                                <w:lang w:val="en-GB" w:eastAsia="es-ES"/>
                              </w:rPr>
                              <w:t xml:space="preserve">Music Submission </w:t>
                            </w:r>
                            <w:r w:rsidR="0003119E" w:rsidRPr="007C7B66">
                              <w:rPr>
                                <w:sz w:val="16"/>
                                <w:szCs w:val="16"/>
                                <w:lang w:val="en-GB" w:eastAsia="es-ES"/>
                              </w:rPr>
                              <w:t>Template f</w:t>
                            </w:r>
                            <w:r w:rsidR="00AA1C28" w:rsidRPr="007C7B66">
                              <w:rPr>
                                <w:sz w:val="16"/>
                                <w:szCs w:val="16"/>
                                <w:lang w:val="en-GB" w:eastAsia="es-ES"/>
                              </w:rPr>
                              <w:t>or ISMIR 20</w:t>
                            </w:r>
                            <w:r w:rsidR="001C64D7" w:rsidRPr="007C7B66">
                              <w:rPr>
                                <w:sz w:val="16"/>
                                <w:szCs w:val="16"/>
                                <w:lang w:val="en-GB" w:eastAsia="es-ES"/>
                              </w:rPr>
                              <w:t>20</w:t>
                            </w:r>
                            <w:r w:rsidR="00AA1C28" w:rsidRPr="007C7B66">
                              <w:rPr>
                                <w:sz w:val="16"/>
                                <w:szCs w:val="16"/>
                                <w:lang w:val="en-GB" w:eastAsia="es-ES"/>
                              </w:rPr>
                              <w:t>”,</w:t>
                            </w:r>
                            <w:r w:rsidR="0003119E" w:rsidRPr="007C7B66">
                              <w:rPr>
                                <w:sz w:val="16"/>
                                <w:szCs w:val="16"/>
                                <w:lang w:val="en-GB" w:eastAsia="es-ES"/>
                              </w:rPr>
                              <w:t xml:space="preserve"> </w:t>
                            </w:r>
                            <w:r w:rsidR="00AE2E76" w:rsidRPr="007C7B66">
                              <w:rPr>
                                <w:sz w:val="16"/>
                                <w:szCs w:val="16"/>
                                <w:lang w:val="en-GB" w:eastAsia="es-ES"/>
                              </w:rPr>
                              <w:t>2</w:t>
                            </w:r>
                            <w:r w:rsidR="001C64D7" w:rsidRPr="007C7B66">
                              <w:rPr>
                                <w:sz w:val="16"/>
                                <w:szCs w:val="16"/>
                                <w:lang w:val="en-GB" w:eastAsia="es-ES"/>
                              </w:rPr>
                              <w:t>1</w:t>
                            </w:r>
                            <w:r w:rsidR="001C64D7" w:rsidRPr="007C7B66">
                              <w:rPr>
                                <w:sz w:val="16"/>
                                <w:szCs w:val="16"/>
                                <w:vertAlign w:val="superscript"/>
                                <w:lang w:val="en-GB" w:eastAsia="es-ES"/>
                              </w:rPr>
                              <w:t>st</w:t>
                            </w:r>
                            <w:r w:rsidR="001C64D7" w:rsidRPr="007C7B66">
                              <w:rPr>
                                <w:sz w:val="16"/>
                                <w:szCs w:val="16"/>
                                <w:lang w:val="en-GB" w:eastAsia="es-ES"/>
                              </w:rPr>
                              <w:t xml:space="preserve"> </w:t>
                            </w:r>
                            <w:r w:rsidRPr="007C7B66">
                              <w:rPr>
                                <w:sz w:val="16"/>
                                <w:szCs w:val="16"/>
                                <w:lang w:val="en-GB" w:eastAsia="es-ES"/>
                              </w:rPr>
                              <w:t>International Society for Music Inform</w:t>
                            </w:r>
                            <w:r w:rsidR="005B74E9" w:rsidRPr="007C7B66">
                              <w:rPr>
                                <w:sz w:val="16"/>
                                <w:szCs w:val="16"/>
                                <w:lang w:val="en-GB" w:eastAsia="es-ES"/>
                              </w:rPr>
                              <w:t xml:space="preserve">ation Retrieval Conference, </w:t>
                            </w:r>
                            <w:r w:rsidR="001C64D7" w:rsidRPr="007C7B66">
                              <w:rPr>
                                <w:sz w:val="16"/>
                                <w:szCs w:val="16"/>
                                <w:lang w:val="en-GB" w:eastAsia="es-ES"/>
                              </w:rPr>
                              <w:t>Montréal</w:t>
                            </w:r>
                            <w:r w:rsidR="00F833C2" w:rsidRPr="007C7B66">
                              <w:rPr>
                                <w:sz w:val="16"/>
                                <w:szCs w:val="16"/>
                                <w:lang w:val="en-GB" w:eastAsia="es-ES"/>
                              </w:rPr>
                              <w:t xml:space="preserve">, </w:t>
                            </w:r>
                            <w:r w:rsidR="001C64D7" w:rsidRPr="007C7B66">
                              <w:rPr>
                                <w:sz w:val="16"/>
                                <w:szCs w:val="16"/>
                                <w:lang w:val="en-GB" w:eastAsia="es-ES"/>
                              </w:rPr>
                              <w:t>Canada</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20</w:t>
                            </w:r>
                            <w:r w:rsidRPr="007C7B66">
                              <w:rPr>
                                <w:sz w:val="16"/>
                                <w:szCs w:val="16"/>
                                <w:lang w:val="en-GB" w:eastAsia="es-E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1426C" id="_x0000_t202" coordsize="21600,21600" o:spt="202" path="m,l,21600r21600,l21600,xe">
                <v:stroke joinstyle="miter"/>
                <v:path gradientshapeok="t" o:connecttype="rect"/>
              </v:shapetype>
              <v:shape id="Text Box 82" o:spid="_x0000_s1026" type="#_x0000_t202" style="position:absolute;left:0;text-align:left;margin-left:53.85pt;margin-top:718.35pt;width:485.45pt;height:54.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" o:allowoverlap="f" stroked="f">
                <v:textbox inset="0,0,0,0">
                  <w:txbxContent>
                    <w:p w14:paraId="3586274C" w14:textId="3268342F"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4" name="Picture 4"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r w:rsidRPr="00310996">
                        <w:rPr>
                          <w:sz w:val="16"/>
                          <w:szCs w:val="16"/>
                          <w:lang w:val="en-GB" w:eastAsia="es-ES"/>
                        </w:rPr>
                        <w:t>©</w:t>
                      </w:r>
                      <w:r>
                        <w:rPr>
                          <w:sz w:val="16"/>
                          <w:szCs w:val="16"/>
                          <w:lang w:val="en-GB" w:eastAsia="es-ES"/>
                        </w:rPr>
                        <w:t xml:space="preserve"> </w:t>
                      </w:r>
                      <w:r w:rsidR="00F0165A">
                        <w:rPr>
                          <w:sz w:val="16"/>
                          <w:szCs w:val="16"/>
                          <w:lang w:val="en-GB" w:eastAsia="es-ES"/>
                        </w:rPr>
                        <w:t>Composer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w:t>
                      </w:r>
                      <w:r w:rsidR="00F0165A">
                        <w:rPr>
                          <w:sz w:val="16"/>
                          <w:szCs w:val="16"/>
                          <w:lang w:val="en-GB" w:eastAsia="es-ES"/>
                        </w:rPr>
                        <w:t>Composer</w:t>
                      </w:r>
                      <w:r w:rsidRPr="007C7B66">
                        <w:rPr>
                          <w:sz w:val="16"/>
                          <w:szCs w:val="16"/>
                          <w:lang w:val="en-GB" w:eastAsia="es-ES"/>
                        </w:rPr>
                        <w:t>. “</w:t>
                      </w:r>
                      <w:r w:rsidR="00F0165A">
                        <w:rPr>
                          <w:sz w:val="16"/>
                          <w:szCs w:val="16"/>
                          <w:lang w:val="en-GB" w:eastAsia="es-ES"/>
                        </w:rPr>
                        <w:t xml:space="preserve">Music Submission </w:t>
                      </w:r>
                      <w:r w:rsidR="0003119E" w:rsidRPr="007C7B66">
                        <w:rPr>
                          <w:sz w:val="16"/>
                          <w:szCs w:val="16"/>
                          <w:lang w:val="en-GB" w:eastAsia="es-ES"/>
                        </w:rPr>
                        <w:t>Template f</w:t>
                      </w:r>
                      <w:r w:rsidR="00AA1C28" w:rsidRPr="007C7B66">
                        <w:rPr>
                          <w:sz w:val="16"/>
                          <w:szCs w:val="16"/>
                          <w:lang w:val="en-GB" w:eastAsia="es-ES"/>
                        </w:rPr>
                        <w:t>or ISMIR 20</w:t>
                      </w:r>
                      <w:r w:rsidR="001C64D7" w:rsidRPr="007C7B66">
                        <w:rPr>
                          <w:sz w:val="16"/>
                          <w:szCs w:val="16"/>
                          <w:lang w:val="en-GB" w:eastAsia="es-ES"/>
                        </w:rPr>
                        <w:t>20</w:t>
                      </w:r>
                      <w:r w:rsidR="00AA1C28" w:rsidRPr="007C7B66">
                        <w:rPr>
                          <w:sz w:val="16"/>
                          <w:szCs w:val="16"/>
                          <w:lang w:val="en-GB" w:eastAsia="es-ES"/>
                        </w:rPr>
                        <w:t>”,</w:t>
                      </w:r>
                      <w:r w:rsidR="0003119E" w:rsidRPr="007C7B66">
                        <w:rPr>
                          <w:sz w:val="16"/>
                          <w:szCs w:val="16"/>
                          <w:lang w:val="en-GB" w:eastAsia="es-ES"/>
                        </w:rPr>
                        <w:t xml:space="preserve"> </w:t>
                      </w:r>
                      <w:r w:rsidR="00AE2E76" w:rsidRPr="007C7B66">
                        <w:rPr>
                          <w:sz w:val="16"/>
                          <w:szCs w:val="16"/>
                          <w:lang w:val="en-GB" w:eastAsia="es-ES"/>
                        </w:rPr>
                        <w:t>2</w:t>
                      </w:r>
                      <w:r w:rsidR="001C64D7" w:rsidRPr="007C7B66">
                        <w:rPr>
                          <w:sz w:val="16"/>
                          <w:szCs w:val="16"/>
                          <w:lang w:val="en-GB" w:eastAsia="es-ES"/>
                        </w:rPr>
                        <w:t>1</w:t>
                      </w:r>
                      <w:r w:rsidR="001C64D7" w:rsidRPr="007C7B66">
                        <w:rPr>
                          <w:sz w:val="16"/>
                          <w:szCs w:val="16"/>
                          <w:vertAlign w:val="superscript"/>
                          <w:lang w:val="en-GB" w:eastAsia="es-ES"/>
                        </w:rPr>
                        <w:t>st</w:t>
                      </w:r>
                      <w:r w:rsidR="001C64D7" w:rsidRPr="007C7B66">
                        <w:rPr>
                          <w:sz w:val="16"/>
                          <w:szCs w:val="16"/>
                          <w:lang w:val="en-GB" w:eastAsia="es-ES"/>
                        </w:rPr>
                        <w:t xml:space="preserve"> </w:t>
                      </w:r>
                      <w:r w:rsidRPr="007C7B66">
                        <w:rPr>
                          <w:sz w:val="16"/>
                          <w:szCs w:val="16"/>
                          <w:lang w:val="en-GB" w:eastAsia="es-ES"/>
                        </w:rPr>
                        <w:t>International Society for Music Inform</w:t>
                      </w:r>
                      <w:r w:rsidR="005B74E9" w:rsidRPr="007C7B66">
                        <w:rPr>
                          <w:sz w:val="16"/>
                          <w:szCs w:val="16"/>
                          <w:lang w:val="en-GB" w:eastAsia="es-ES"/>
                        </w:rPr>
                        <w:t xml:space="preserve">ation Retrieval Conference, </w:t>
                      </w:r>
                      <w:r w:rsidR="001C64D7" w:rsidRPr="007C7B66">
                        <w:rPr>
                          <w:sz w:val="16"/>
                          <w:szCs w:val="16"/>
                          <w:lang w:val="en-GB" w:eastAsia="es-ES"/>
                        </w:rPr>
                        <w:t>Montréal</w:t>
                      </w:r>
                      <w:r w:rsidR="00F833C2" w:rsidRPr="007C7B66">
                        <w:rPr>
                          <w:sz w:val="16"/>
                          <w:szCs w:val="16"/>
                          <w:lang w:val="en-GB" w:eastAsia="es-ES"/>
                        </w:rPr>
                        <w:t xml:space="preserve">, </w:t>
                      </w:r>
                      <w:r w:rsidR="001C64D7" w:rsidRPr="007C7B66">
                        <w:rPr>
                          <w:sz w:val="16"/>
                          <w:szCs w:val="16"/>
                          <w:lang w:val="en-GB" w:eastAsia="es-ES"/>
                        </w:rPr>
                        <w:t>Canada</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20</w:t>
                      </w:r>
                      <w:r w:rsidRPr="007C7B66">
                        <w:rPr>
                          <w:sz w:val="16"/>
                          <w:szCs w:val="16"/>
                          <w:lang w:val="en-GB" w:eastAsia="es-ES"/>
                        </w:rPr>
                        <w:t>.</w:t>
                      </w:r>
                    </w:p>
                  </w:txbxContent>
                </v:textbox>
                <w10:wrap type="square" anchorx="page" anchory="page"/>
                <w10:anchorlock/>
              </v:shape>
            </w:pict>
          </mc:Fallback>
        </mc:AlternateContent>
      </w:r>
      <w:r w:rsidR="00A07746" w:rsidRPr="00A07746">
        <w:rPr>
          <w:rStyle w:val="BodyTextChar"/>
        </w:rPr>
        <w:t>The document should be submitted as PDFs and the file size is limited to 4MB. Please compress images and figures as necessary before submitting</w:t>
      </w:r>
      <w:r w:rsidR="00A07746">
        <w:rPr>
          <w:rStyle w:val="BodyTextChar"/>
        </w:rPr>
        <w:t>.</w:t>
      </w:r>
    </w:p>
    <w:p w14:paraId="40CFA9D4" w14:textId="09D62615" w:rsidR="00BF22B5" w:rsidRPr="00766D5E" w:rsidRDefault="00A07746" w:rsidP="008956EC">
      <w:pPr>
        <w:pStyle w:val="Second-LevelHeadings"/>
      </w:pPr>
      <w:r>
        <w:t>Length of the musical work and number of submissions</w:t>
      </w:r>
    </w:p>
    <w:p w14:paraId="79B307F9" w14:textId="15D6D1BA" w:rsidR="00BF22B5" w:rsidRDefault="002E4C0A" w:rsidP="002E4C0A">
      <w:pPr>
        <w:pStyle w:val="BodyText"/>
      </w:pPr>
      <w:r>
        <w:t>Submissions of 15 or fewer minutes are preferred, however music of any length will be considered.</w:t>
      </w:r>
      <w:r>
        <w:t xml:space="preserve"> </w:t>
      </w:r>
      <w:r>
        <w:t>Only one submission per composer will be accepted.</w:t>
      </w:r>
    </w:p>
    <w:p w14:paraId="3188AFF4" w14:textId="63D2FFE0" w:rsidR="00F0165A" w:rsidRDefault="00F0165A" w:rsidP="00F0165A">
      <w:pPr>
        <w:pStyle w:val="BodyTextwithIndent"/>
        <w:ind w:firstLine="0"/>
      </w:pPr>
    </w:p>
    <w:tbl>
      <w:tblPr>
        <w:tblpPr w:leftFromText="180" w:rightFromText="180" w:vertAnchor="text" w:horzAnchor="margin" w:tblpXSpec="center" w:tblpY="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F0165A" w:rsidRPr="00F47FDD" w14:paraId="7EC00CE8" w14:textId="77777777" w:rsidTr="00F0165A">
        <w:trPr>
          <w:cantSplit/>
          <w:trHeight w:val="268"/>
        </w:trPr>
        <w:tc>
          <w:tcPr>
            <w:tcW w:w="1498" w:type="dxa"/>
          </w:tcPr>
          <w:p w14:paraId="3334010E" w14:textId="77777777" w:rsidR="00F0165A" w:rsidRPr="00F47FDD" w:rsidRDefault="00F0165A" w:rsidP="00F0165A">
            <w:r w:rsidRPr="00F47FDD">
              <w:t>String value</w:t>
            </w:r>
          </w:p>
        </w:tc>
        <w:tc>
          <w:tcPr>
            <w:tcW w:w="1498" w:type="dxa"/>
          </w:tcPr>
          <w:p w14:paraId="6D194D86" w14:textId="77777777" w:rsidR="00F0165A" w:rsidRPr="00F47FDD" w:rsidRDefault="00F0165A" w:rsidP="00F0165A">
            <w:r w:rsidRPr="00F47FDD">
              <w:t>Numeric value</w:t>
            </w:r>
          </w:p>
        </w:tc>
      </w:tr>
      <w:tr w:rsidR="00F0165A" w:rsidRPr="00F47FDD" w14:paraId="15BBB208" w14:textId="77777777" w:rsidTr="00F0165A">
        <w:trPr>
          <w:cantSplit/>
          <w:trHeight w:val="174"/>
        </w:trPr>
        <w:tc>
          <w:tcPr>
            <w:tcW w:w="1498" w:type="dxa"/>
          </w:tcPr>
          <w:p w14:paraId="28BC0A9B" w14:textId="77777777" w:rsidR="00F0165A" w:rsidRPr="00F47FDD" w:rsidRDefault="00F0165A" w:rsidP="00F0165A">
            <w:r>
              <w:rPr>
                <w:rFonts w:hint="eastAsia"/>
                <w:lang w:eastAsia="ja-JP"/>
              </w:rPr>
              <w:t>H</w:t>
            </w:r>
            <w:r w:rsidRPr="00F47FDD">
              <w:t>ello ISMIR</w:t>
            </w:r>
          </w:p>
        </w:tc>
        <w:tc>
          <w:tcPr>
            <w:tcW w:w="1498" w:type="dxa"/>
          </w:tcPr>
          <w:p w14:paraId="50EFAC8E" w14:textId="77777777" w:rsidR="00F0165A" w:rsidRPr="00F47FDD" w:rsidRDefault="00F0165A" w:rsidP="00F0165A">
            <w:pPr>
              <w:rPr>
                <w:lang w:eastAsia="ja-JP"/>
              </w:rPr>
            </w:pPr>
            <w:r>
              <w:rPr>
                <w:lang w:eastAsia="ja-JP"/>
              </w:rPr>
              <w:t>2020</w:t>
            </w:r>
          </w:p>
        </w:tc>
      </w:tr>
    </w:tbl>
    <w:p w14:paraId="30AF2538" w14:textId="4A339DF3" w:rsidR="00F0165A" w:rsidRDefault="00F0165A" w:rsidP="00F0165A">
      <w:pPr>
        <w:pStyle w:val="BodyTextwithIndent"/>
      </w:pPr>
    </w:p>
    <w:p w14:paraId="15BE0A3D" w14:textId="77777777" w:rsidR="00F0165A" w:rsidRDefault="00F0165A" w:rsidP="00F0165A">
      <w:pPr>
        <w:pStyle w:val="Caption"/>
        <w:rPr>
          <w:b/>
        </w:rPr>
      </w:pPr>
    </w:p>
    <w:p w14:paraId="74536063" w14:textId="3DA59E7E" w:rsidR="00F0165A" w:rsidRPr="006552D1" w:rsidRDefault="00F0165A" w:rsidP="00F0165A">
      <w:pPr>
        <w:pStyle w:val="Caption"/>
        <w:jc w:val="center"/>
      </w:pPr>
      <w:r w:rsidRPr="008956EC">
        <w:rPr>
          <w:b/>
        </w:rPr>
        <w:t xml:space="preserve">Table </w:t>
      </w:r>
      <w:r w:rsidRPr="008956EC">
        <w:rPr>
          <w:b/>
        </w:rPr>
        <w:fldChar w:fldCharType="begin"/>
      </w:r>
      <w:r w:rsidRPr="008956EC">
        <w:rPr>
          <w:b/>
        </w:rPr>
        <w:instrText xml:space="preserve"> SEQ Tabla \* ARABIC </w:instrText>
      </w:r>
      <w:r w:rsidRPr="008956EC">
        <w:rPr>
          <w:b/>
        </w:rPr>
        <w:fldChar w:fldCharType="separate"/>
      </w:r>
      <w:r w:rsidRPr="008956EC">
        <w:rPr>
          <w:b/>
        </w:rPr>
        <w:t>1</w:t>
      </w:r>
      <w:r w:rsidRPr="008956EC">
        <w:rPr>
          <w:b/>
        </w:rPr>
        <w:fldChar w:fldCharType="end"/>
      </w:r>
      <w:r w:rsidRPr="008956EC">
        <w:rPr>
          <w:b/>
        </w:rPr>
        <w:t>.</w:t>
      </w:r>
      <w:r w:rsidRPr="008956EC">
        <w:t xml:space="preserve"> Table captions should be placed below the table</w:t>
      </w:r>
      <w:r w:rsidRPr="008956EC">
        <w:rPr>
          <w:rFonts w:hint="eastAsia"/>
        </w:rPr>
        <w:t>.</w:t>
      </w:r>
    </w:p>
    <w:p w14:paraId="1824D48C" w14:textId="77777777" w:rsidR="00F0165A" w:rsidRPr="00F47FDD" w:rsidRDefault="00F0165A" w:rsidP="00F0165A">
      <w:pPr>
        <w:jc w:val="center"/>
      </w:pPr>
      <w:bookmarkStart w:id="0" w:name="_GoBack"/>
      <w:r>
        <w:rPr>
          <w:noProof/>
        </w:rPr>
        <w:drawing>
          <wp:inline distT="0" distB="0" distL="0" distR="0" wp14:anchorId="474DA247" wp14:editId="4ACD3729">
            <wp:extent cx="3111011" cy="2197425"/>
            <wp:effectExtent l="12700" t="12700" r="13335" b="12700"/>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4124" cy="2213750"/>
                    </a:xfrm>
                    <a:prstGeom prst="rect">
                      <a:avLst/>
                    </a:prstGeom>
                    <a:noFill/>
                    <a:ln w="3175" cmpd="sng">
                      <a:solidFill>
                        <a:srgbClr val="000000"/>
                      </a:solidFill>
                      <a:miter lim="800000"/>
                      <a:headEnd/>
                      <a:tailEnd/>
                    </a:ln>
                    <a:effectLst/>
                  </pic:spPr>
                </pic:pic>
              </a:graphicData>
            </a:graphic>
          </wp:inline>
        </w:drawing>
      </w:r>
      <w:bookmarkEnd w:id="0"/>
    </w:p>
    <w:p w14:paraId="4B3950E2" w14:textId="14559F11" w:rsidR="00F0165A" w:rsidRDefault="00F0165A" w:rsidP="00F0165A">
      <w:pPr>
        <w:pStyle w:val="Caption"/>
        <w:jc w:val="center"/>
      </w:pPr>
      <w:r w:rsidRPr="007F136B">
        <w:rPr>
          <w:b/>
        </w:rPr>
        <w:t xml:space="preserve">Figure </w:t>
      </w:r>
      <w:r w:rsidRPr="007F136B">
        <w:rPr>
          <w:b/>
        </w:rPr>
        <w:fldChar w:fldCharType="begin"/>
      </w:r>
      <w:r w:rsidRPr="007F136B">
        <w:rPr>
          <w:b/>
        </w:rPr>
        <w:instrText xml:space="preserve"> SEQ Ilustración \* ARABIC </w:instrText>
      </w:r>
      <w:r w:rsidRPr="007F136B">
        <w:rPr>
          <w:b/>
        </w:rPr>
        <w:fldChar w:fldCharType="separate"/>
      </w:r>
      <w:r w:rsidRPr="007F136B">
        <w:rPr>
          <w:b/>
        </w:rPr>
        <w:t>1</w:t>
      </w:r>
      <w:r w:rsidRPr="007F136B">
        <w:rPr>
          <w:b/>
        </w:rPr>
        <w:fldChar w:fldCharType="end"/>
      </w:r>
      <w:r w:rsidRPr="007F136B">
        <w:rPr>
          <w:b/>
        </w:rPr>
        <w:t>.</w:t>
      </w:r>
      <w:r w:rsidRPr="007F136B">
        <w:t xml:space="preserve"> Figure captions should be placed below the figure</w:t>
      </w:r>
      <w:r w:rsidRPr="007F136B">
        <w:rPr>
          <w:rFonts w:hint="eastAsia"/>
        </w:rPr>
        <w:t>.</w:t>
      </w:r>
    </w:p>
    <w:p w14:paraId="33EE9BC0" w14:textId="77777777" w:rsidR="002E4C0A" w:rsidRPr="00F0165A" w:rsidRDefault="002E4C0A" w:rsidP="002E4C0A">
      <w:pPr>
        <w:pStyle w:val="Second-LevelHeadings"/>
      </w:pPr>
      <w:r>
        <w:t>Question</w:t>
      </w:r>
      <w:r w:rsidRPr="008956EC">
        <w:t>s</w:t>
      </w:r>
    </w:p>
    <w:p w14:paraId="63D9EDEA" w14:textId="77777777" w:rsidR="002E4C0A" w:rsidRPr="00D55BF0" w:rsidRDefault="002E4C0A" w:rsidP="002E4C0A">
      <w:pPr>
        <w:pStyle w:val="BodyText"/>
      </w:pPr>
      <w:r w:rsidRPr="00A07746">
        <w:t xml:space="preserve">If you have any questions in regard to the submission, please contact the ISMIR2020 Music Program Committee </w:t>
      </w:r>
      <w:r>
        <w:t xml:space="preserve">                            </w:t>
      </w:r>
      <w:proofErr w:type="gramStart"/>
      <w:r>
        <w:t xml:space="preserve">   </w:t>
      </w:r>
      <w:r w:rsidRPr="00A07746">
        <w:t>(</w:t>
      </w:r>
      <w:proofErr w:type="gramEnd"/>
      <w:r w:rsidRPr="00A07746">
        <w:rPr>
          <w:rFonts w:ascii="Courier New" w:hAnsi="Courier New" w:cs="Courier New"/>
        </w:rPr>
        <w:t>ismir2020-music@ismir.net</w:t>
      </w:r>
      <w:r w:rsidRPr="00A07746">
        <w:t>)</w:t>
      </w:r>
    </w:p>
    <w:p w14:paraId="389881E7" w14:textId="77777777" w:rsidR="00BF22B5" w:rsidRPr="00F47FDD" w:rsidRDefault="00BF22B5" w:rsidP="002002DC">
      <w:pPr>
        <w:pStyle w:val="First-LevelHeadings"/>
      </w:pPr>
      <w:r w:rsidRPr="00F47FDD">
        <w:t>First level headings</w:t>
      </w:r>
    </w:p>
    <w:p w14:paraId="22859BAC" w14:textId="2431BD1C" w:rsidR="003D109B" w:rsidRPr="00F47FDD" w:rsidRDefault="00BF22B5" w:rsidP="00D55BF0">
      <w:pPr>
        <w:pStyle w:val="BodyText"/>
      </w:pPr>
      <w:r w:rsidRPr="00F47FDD">
        <w:t>First level headings are in Times 10pt bold, centered with 1 line of space</w:t>
      </w:r>
      <w:r w:rsidR="001405DC">
        <w:t xml:space="preserve"> (12pt)</w:t>
      </w:r>
      <w:r w:rsidRPr="00F47FDD">
        <w:t xml:space="preserve"> above the section head, and 1/2 space </w:t>
      </w:r>
      <w:r w:rsidR="001405DC">
        <w:t xml:space="preserve">(6pt) </w:t>
      </w:r>
      <w:r w:rsidRPr="00F47FDD">
        <w:t>below it. For a section header immediately followed by a subsection header, the space should be merged.</w:t>
      </w:r>
    </w:p>
    <w:p w14:paraId="4A0A0ACF" w14:textId="77777777" w:rsidR="00BF22B5" w:rsidRPr="00F47FDD" w:rsidRDefault="00BF22B5" w:rsidP="008956EC">
      <w:pPr>
        <w:pStyle w:val="Second-LevelHeadings"/>
      </w:pPr>
      <w:r w:rsidRPr="00F47FDD">
        <w:t>Second Level Headings</w:t>
      </w:r>
    </w:p>
    <w:p w14:paraId="7E4D787E" w14:textId="102623B8" w:rsidR="00BF22B5" w:rsidRPr="00F47FDD" w:rsidRDefault="00BF22B5" w:rsidP="00D55BF0">
      <w:pPr>
        <w:pStyle w:val="BodyText"/>
      </w:pPr>
      <w:r w:rsidRPr="00F47FDD">
        <w:t xml:space="preserve">Second level headings are in Times 10pt bold, flush left, with 1 line of space </w:t>
      </w:r>
      <w:r w:rsidR="008D1010">
        <w:t xml:space="preserve">(12pt) </w:t>
      </w:r>
      <w:r w:rsidRPr="00F47FDD">
        <w:t>above the section head, and 1/2 space</w:t>
      </w:r>
      <w:r w:rsidR="008D1010">
        <w:t xml:space="preserve"> (6pt)</w:t>
      </w:r>
      <w:r w:rsidRPr="00F47FDD">
        <w:t xml:space="preserve"> below it. The first letter of each significant word is capitalized.</w:t>
      </w:r>
    </w:p>
    <w:p w14:paraId="0F28A5AC" w14:textId="77777777" w:rsidR="00BF22B5" w:rsidRPr="00F47FDD" w:rsidRDefault="00BF22B5" w:rsidP="002002DC">
      <w:pPr>
        <w:pStyle w:val="First-LevelHeadings"/>
      </w:pPr>
      <w:r w:rsidRPr="00F47FDD">
        <w:t>Footnotes and Figures</w:t>
      </w:r>
    </w:p>
    <w:p w14:paraId="256861D2" w14:textId="77777777" w:rsidR="00BF22B5" w:rsidRPr="00766D5E" w:rsidRDefault="00BF22B5" w:rsidP="008956EC">
      <w:pPr>
        <w:pStyle w:val="Second-LevelHeadings"/>
      </w:pPr>
      <w:r w:rsidRPr="00766D5E">
        <w:t>Footnotes</w:t>
      </w:r>
    </w:p>
    <w:p w14:paraId="0E891476" w14:textId="16CC9416" w:rsidR="007F136B" w:rsidRDefault="00BF22B5" w:rsidP="00F0165A">
      <w:pPr>
        <w:pStyle w:val="BodyText"/>
      </w:pPr>
      <w:r w:rsidRPr="00F47FDD">
        <w:t>Indicate footnotes with a number in the text.</w:t>
      </w:r>
      <w:r w:rsidRPr="00F47FDD">
        <w:rPr>
          <w:rStyle w:val="FootnoteReference"/>
        </w:rPr>
        <w:footnoteReference w:id="1"/>
      </w:r>
      <w:r w:rsidRPr="00F47FDD">
        <w:t xml:space="preserve"> Use </w:t>
      </w:r>
      <w:r>
        <w:rPr>
          <w:rFonts w:hint="eastAsia"/>
          <w:lang w:eastAsia="ja-JP"/>
        </w:rPr>
        <w:t>8</w:t>
      </w:r>
      <w:r w:rsidRPr="00F47FDD">
        <w:t>pt type for footnotes. Place the footnotes at the bottom of the page on which they appear. Precede the footnote with a 0.5pt horizontal rule.</w:t>
      </w:r>
    </w:p>
    <w:p w14:paraId="7F365D87" w14:textId="77777777" w:rsidR="00BF22B5" w:rsidRPr="00766D5E" w:rsidRDefault="00BF22B5" w:rsidP="002002DC">
      <w:pPr>
        <w:pStyle w:val="First-LevelHeadings"/>
      </w:pPr>
      <w:r w:rsidRPr="00766D5E">
        <w:t>Citations</w:t>
      </w:r>
    </w:p>
    <w:p w14:paraId="26CBFBAF" w14:textId="058FEF3F" w:rsidR="001331E7" w:rsidRPr="00D55BF0" w:rsidRDefault="00BF22B5" w:rsidP="00D55BF0">
      <w:pPr>
        <w:pStyle w:val="BodyText"/>
      </w:pPr>
      <w:r w:rsidRPr="00D55BF0">
        <w:t xml:space="preserve">All bibliographical references should be listed at the end, inside a section named “REFERENCES,” numbered and in </w:t>
      </w:r>
      <w:r w:rsidR="00416111" w:rsidRPr="00D55BF0">
        <w:t>alphabetical</w:t>
      </w:r>
      <w:r w:rsidRPr="00D55BF0">
        <w:rPr>
          <w:rFonts w:hint="eastAsia"/>
        </w:rPr>
        <w:t xml:space="preserve"> order</w:t>
      </w:r>
      <w:r w:rsidR="00C85999" w:rsidRPr="00D55BF0">
        <w:t xml:space="preserve"> according to IEEE formatting</w:t>
      </w:r>
      <w:r w:rsidRPr="00D55BF0">
        <w:t xml:space="preserve">. </w:t>
      </w:r>
      <w:r w:rsidR="00994033" w:rsidRPr="00D55BF0">
        <w:t>A</w:t>
      </w:r>
      <w:r w:rsidRPr="00D55BF0">
        <w:t>ll references listed should be cited in the text. When referring to a document, type the number</w:t>
      </w:r>
      <w:r w:rsidR="00994033" w:rsidRPr="00D55BF0">
        <w:t xml:space="preserve"> </w:t>
      </w:r>
      <w:r w:rsidRPr="00D55BF0">
        <w:t>in square brackets [1]</w:t>
      </w:r>
      <w:r w:rsidR="00994033" w:rsidRPr="00D55BF0">
        <w:t xml:space="preserve">, </w:t>
      </w:r>
      <w:r w:rsidRPr="00D55BF0">
        <w:rPr>
          <w:rFonts w:hint="eastAsia"/>
        </w:rPr>
        <w:t>or</w:t>
      </w:r>
      <w:r w:rsidR="00994033" w:rsidRPr="00D55BF0">
        <w:t xml:space="preserve"> for a range</w:t>
      </w:r>
      <w:r w:rsidRPr="00D55BF0">
        <w:rPr>
          <w:rFonts w:hint="eastAsia"/>
        </w:rPr>
        <w:t xml:space="preserve"> [1-</w:t>
      </w:r>
      <w:r w:rsidR="007926A8">
        <w:t>3</w:t>
      </w:r>
      <w:r w:rsidRPr="00D55BF0">
        <w:rPr>
          <w:rFonts w:hint="eastAsia"/>
        </w:rPr>
        <w:t>]</w:t>
      </w:r>
      <w:r w:rsidRPr="00D55BF0">
        <w:t>.</w:t>
      </w:r>
      <w:r w:rsidR="00E372CC" w:rsidRPr="00D55BF0">
        <w:t xml:space="preserve"> </w:t>
      </w:r>
    </w:p>
    <w:p w14:paraId="49EFB154" w14:textId="77777777" w:rsidR="00BF22B5" w:rsidRPr="00F47FDD" w:rsidRDefault="00BF22B5" w:rsidP="002002DC">
      <w:pPr>
        <w:pStyle w:val="First-LevelHeadings"/>
      </w:pPr>
      <w:r w:rsidRPr="00F47FDD">
        <w:t>REFERENCES</w:t>
      </w:r>
    </w:p>
    <w:p w14:paraId="0B72C5FA" w14:textId="77777777" w:rsidR="00E773CA" w:rsidRDefault="00E773CA" w:rsidP="00E30CA9">
      <w:pPr>
        <w:pStyle w:val="BodyText"/>
        <w:numPr>
          <w:ilvl w:val="0"/>
          <w:numId w:val="19"/>
        </w:numPr>
        <w:spacing w:after="120"/>
        <w:ind w:left="425" w:hanging="425"/>
      </w:pPr>
      <w:r>
        <w:t xml:space="preserve">E. Author: “The Title of the Conference Paper,” </w:t>
      </w:r>
      <w:r w:rsidRPr="007926A8">
        <w:rPr>
          <w:i/>
        </w:rPr>
        <w:t>Proceedings of the International Symposium on Music Information Retrieval</w:t>
      </w:r>
      <w:r>
        <w:t>, pp. 000–111, 2000.</w:t>
      </w:r>
    </w:p>
    <w:p w14:paraId="02F864B4" w14:textId="056423DC" w:rsidR="007926A8" w:rsidRDefault="00E30CA9" w:rsidP="00E30CA9">
      <w:pPr>
        <w:pStyle w:val="BodyText"/>
        <w:numPr>
          <w:ilvl w:val="0"/>
          <w:numId w:val="19"/>
        </w:numPr>
        <w:spacing w:after="120"/>
        <w:ind w:left="425" w:hanging="425"/>
      </w:pPr>
      <w:r>
        <w:t xml:space="preserve">A. </w:t>
      </w:r>
      <w:r w:rsidR="007926A8">
        <w:t>Someone</w:t>
      </w:r>
      <w:r w:rsidR="007926A8">
        <w:rPr>
          <w:lang w:eastAsia="ja-JP"/>
        </w:rPr>
        <w:t>, B. Someone, and C. Someone</w:t>
      </w:r>
      <w:r w:rsidR="007926A8">
        <w:t>:</w:t>
      </w:r>
      <w:r w:rsidR="007926A8">
        <w:rPr>
          <w:lang w:eastAsia="ja-JP"/>
        </w:rPr>
        <w:t xml:space="preserve"> “</w:t>
      </w:r>
      <w:r w:rsidR="007926A8">
        <w:t>The Title of the Journal Paper,</w:t>
      </w:r>
      <w:r w:rsidR="007926A8">
        <w:rPr>
          <w:lang w:eastAsia="ja-JP"/>
        </w:rPr>
        <w:t xml:space="preserve">” </w:t>
      </w:r>
      <w:r w:rsidR="007926A8">
        <w:rPr>
          <w:i/>
        </w:rPr>
        <w:t>Journal of New Music Research</w:t>
      </w:r>
      <w:r w:rsidR="007926A8">
        <w:t>, Vol.</w:t>
      </w:r>
      <w:r w:rsidR="007926A8">
        <w:rPr>
          <w:lang w:eastAsia="ja-JP"/>
        </w:rPr>
        <w:t xml:space="preserve"> </w:t>
      </w:r>
      <w:r w:rsidR="007926A8">
        <w:t>A, No.</w:t>
      </w:r>
      <w:r w:rsidR="007926A8">
        <w:rPr>
          <w:lang w:eastAsia="ja-JP"/>
        </w:rPr>
        <w:t xml:space="preserve"> </w:t>
      </w:r>
      <w:r w:rsidR="007926A8">
        <w:t>B, pp.</w:t>
      </w:r>
      <w:r w:rsidR="007926A8">
        <w:rPr>
          <w:lang w:eastAsia="ja-JP"/>
        </w:rPr>
        <w:t xml:space="preserve"> 111</w:t>
      </w:r>
      <w:r w:rsidR="007926A8">
        <w:t>–</w:t>
      </w:r>
      <w:r w:rsidR="007926A8">
        <w:rPr>
          <w:lang w:eastAsia="ja-JP"/>
        </w:rPr>
        <w:t>222</w:t>
      </w:r>
      <w:r w:rsidR="007926A8">
        <w:t>, 2010.</w:t>
      </w:r>
    </w:p>
    <w:p w14:paraId="04A30DB3" w14:textId="7E9AFED1" w:rsidR="00BF22B5" w:rsidRPr="00F47FDD" w:rsidRDefault="00E773CA" w:rsidP="00E30CA9">
      <w:pPr>
        <w:pStyle w:val="BodyText"/>
        <w:numPr>
          <w:ilvl w:val="0"/>
          <w:numId w:val="19"/>
        </w:numPr>
        <w:spacing w:after="120"/>
        <w:ind w:left="425" w:hanging="425"/>
      </w:pPr>
      <w:r>
        <w:rPr>
          <w:lang w:eastAsia="ja-JP"/>
        </w:rPr>
        <w:t>X</w:t>
      </w:r>
      <w:r>
        <w:t>. Someone</w:t>
      </w:r>
      <w:r>
        <w:rPr>
          <w:lang w:eastAsia="ja-JP"/>
        </w:rPr>
        <w:t xml:space="preserve"> and Y. Someone</w:t>
      </w:r>
      <w:r>
        <w:t>:</w:t>
      </w:r>
      <w:r>
        <w:rPr>
          <w:lang w:eastAsia="ja-JP"/>
        </w:rPr>
        <w:t xml:space="preserve"> </w:t>
      </w:r>
      <w:r>
        <w:rPr>
          <w:rStyle w:val="Italics"/>
        </w:rPr>
        <w:t>Title of the book</w:t>
      </w:r>
      <w:r>
        <w:rPr>
          <w:lang w:eastAsia="ja-JP"/>
        </w:rPr>
        <w:t>,</w:t>
      </w:r>
      <w:r>
        <w:t xml:space="preserve"> Editorial Acme, </w:t>
      </w:r>
      <w:r>
        <w:rPr>
          <w:lang w:eastAsia="ja-JP"/>
        </w:rPr>
        <w:t>Porto</w:t>
      </w:r>
      <w:r>
        <w:t>, 2012.</w:t>
      </w:r>
    </w:p>
    <w:sectPr w:rsidR="00BF22B5" w:rsidRPr="00F47FDD" w:rsidSect="007904C2">
      <w:footnotePr>
        <w:numRestart w:val="eachPage"/>
      </w:footnotePr>
      <w:type w:val="continuous"/>
      <w:pgSz w:w="11907" w:h="16840" w:code="9"/>
      <w:pgMar w:top="1134" w:right="1077" w:bottom="1418" w:left="1077" w:header="720" w:footer="964" w:gutter="0"/>
      <w:cols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EFD2A" w14:textId="77777777" w:rsidR="00CF7DBE" w:rsidRDefault="00CF7DBE">
      <w:r>
        <w:separator/>
      </w:r>
    </w:p>
  </w:endnote>
  <w:endnote w:type="continuationSeparator" w:id="0">
    <w:p w14:paraId="07244366" w14:textId="77777777" w:rsidR="00CF7DBE" w:rsidRDefault="00CF7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C8511" w14:textId="77777777" w:rsidR="00CF7DBE" w:rsidRDefault="00CF7DBE">
      <w:r>
        <w:separator/>
      </w:r>
    </w:p>
  </w:footnote>
  <w:footnote w:type="continuationSeparator" w:id="0">
    <w:p w14:paraId="3D7B5A1D" w14:textId="77777777" w:rsidR="00CF7DBE" w:rsidRDefault="00CF7DBE">
      <w:r>
        <w:continuationSeparator/>
      </w:r>
    </w:p>
  </w:footnote>
  <w:footnote w:id="1">
    <w:p w14:paraId="0BAF0AB8" w14:textId="77777777" w:rsidR="00F914E2" w:rsidRPr="00310996" w:rsidRDefault="00F914E2" w:rsidP="00BF22B5">
      <w:pPr>
        <w:pStyle w:val="BodyText"/>
        <w:rPr>
          <w:sz w:val="16"/>
          <w:szCs w:val="16"/>
          <w:lang w:eastAsia="ja-JP"/>
        </w:rPr>
      </w:pPr>
      <w:r w:rsidRPr="00310996">
        <w:rPr>
          <w:rStyle w:val="FootnoteReference"/>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085D6" w14:textId="204BB1E3" w:rsidR="00F914E2" w:rsidRDefault="00F914E2"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Header"/>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457FB" w14:textId="57CB866D" w:rsidR="00F914E2" w:rsidRDefault="00F914E2" w:rsidP="00BF22B5">
    <w:pPr>
      <w:pStyle w:val="Footer"/>
      <w:tabs>
        <w:tab w:val="clear" w:pos="4320"/>
        <w:tab w:val="clear" w:pos="8640"/>
        <w:tab w:val="right" w:pos="9900"/>
      </w:tabs>
      <w:ind w:left="-90" w:right="36" w:firstLine="90"/>
      <w:rPr>
        <w:sz w:val="16"/>
      </w:rPr>
    </w:pPr>
    <w:r>
      <w:rPr>
        <w:sz w:val="16"/>
      </w:rPr>
      <w:tab/>
    </w:r>
  </w:p>
  <w:p w14:paraId="58600DE7" w14:textId="77777777" w:rsidR="00F914E2" w:rsidRDefault="00F91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BF8146C"/>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1F314959"/>
    <w:multiLevelType w:val="hybridMultilevel"/>
    <w:tmpl w:val="84D676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9"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DE7040E"/>
    <w:multiLevelType w:val="hybridMultilevel"/>
    <w:tmpl w:val="9176CA72"/>
    <w:lvl w:ilvl="0" w:tplc="13E46C2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2"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3"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7" w15:restartNumberingAfterBreak="0">
    <w:nsid w:val="65275C0D"/>
    <w:multiLevelType w:val="singleLevel"/>
    <w:tmpl w:val="D838826C"/>
    <w:lvl w:ilvl="0">
      <w:start w:val="1"/>
      <w:numFmt w:val="decimal"/>
      <w:lvlText w:val="[%1]"/>
      <w:lvlJc w:val="left"/>
      <w:pPr>
        <w:tabs>
          <w:tab w:val="num" w:pos="360"/>
        </w:tabs>
        <w:ind w:left="360" w:hanging="360"/>
      </w:pPr>
    </w:lvl>
  </w:abstractNum>
  <w:abstractNum w:abstractNumId="18"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0"/>
  </w:num>
  <w:num w:numId="2">
    <w:abstractNumId w:val="17"/>
  </w:num>
  <w:num w:numId="3">
    <w:abstractNumId w:val="8"/>
  </w:num>
  <w:num w:numId="4">
    <w:abstractNumId w:val="13"/>
  </w:num>
  <w:num w:numId="5">
    <w:abstractNumId w:val="6"/>
  </w:num>
  <w:num w:numId="6">
    <w:abstractNumId w:val="7"/>
  </w:num>
  <w:num w:numId="7">
    <w:abstractNumId w:val="2"/>
  </w:num>
  <w:num w:numId="8">
    <w:abstractNumId w:val="15"/>
  </w:num>
  <w:num w:numId="9">
    <w:abstractNumId w:val="9"/>
  </w:num>
  <w:num w:numId="10">
    <w:abstractNumId w:val="1"/>
  </w:num>
  <w:num w:numId="11">
    <w:abstractNumId w:val="14"/>
  </w:num>
  <w:num w:numId="12">
    <w:abstractNumId w:val="16"/>
  </w:num>
  <w:num w:numId="13">
    <w:abstractNumId w:val="3"/>
  </w:num>
  <w:num w:numId="14">
    <w:abstractNumId w:val="11"/>
  </w:num>
  <w:num w:numId="15">
    <w:abstractNumId w:val="5"/>
  </w:num>
  <w:num w:numId="16">
    <w:abstractNumId w:val="18"/>
  </w:num>
  <w:num w:numId="17">
    <w:abstractNumId w:val="12"/>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mirrorMargins/>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866"/>
    <w:rsid w:val="000004DF"/>
    <w:rsid w:val="00003ADF"/>
    <w:rsid w:val="0003119E"/>
    <w:rsid w:val="00031EC9"/>
    <w:rsid w:val="00041453"/>
    <w:rsid w:val="00051A33"/>
    <w:rsid w:val="00054891"/>
    <w:rsid w:val="00085879"/>
    <w:rsid w:val="00091866"/>
    <w:rsid w:val="000A6DEB"/>
    <w:rsid w:val="000B61D5"/>
    <w:rsid w:val="000C2DD3"/>
    <w:rsid w:val="000D2E25"/>
    <w:rsid w:val="000F5B87"/>
    <w:rsid w:val="00111738"/>
    <w:rsid w:val="0011619C"/>
    <w:rsid w:val="001331E7"/>
    <w:rsid w:val="00135D33"/>
    <w:rsid w:val="001405DC"/>
    <w:rsid w:val="00143C6F"/>
    <w:rsid w:val="001445EE"/>
    <w:rsid w:val="00167702"/>
    <w:rsid w:val="00191680"/>
    <w:rsid w:val="001917C6"/>
    <w:rsid w:val="00193C57"/>
    <w:rsid w:val="001B150B"/>
    <w:rsid w:val="001C64D7"/>
    <w:rsid w:val="001D2894"/>
    <w:rsid w:val="001F2352"/>
    <w:rsid w:val="002002DC"/>
    <w:rsid w:val="00204099"/>
    <w:rsid w:val="00207CF0"/>
    <w:rsid w:val="0024333F"/>
    <w:rsid w:val="00257FC4"/>
    <w:rsid w:val="00290672"/>
    <w:rsid w:val="002B5779"/>
    <w:rsid w:val="002D72D0"/>
    <w:rsid w:val="002E4C0A"/>
    <w:rsid w:val="00301254"/>
    <w:rsid w:val="0031607C"/>
    <w:rsid w:val="0032506D"/>
    <w:rsid w:val="003255EE"/>
    <w:rsid w:val="0034414A"/>
    <w:rsid w:val="003543F2"/>
    <w:rsid w:val="0036077D"/>
    <w:rsid w:val="003674D5"/>
    <w:rsid w:val="0038661A"/>
    <w:rsid w:val="00391E71"/>
    <w:rsid w:val="00395441"/>
    <w:rsid w:val="003B1B0C"/>
    <w:rsid w:val="003D109B"/>
    <w:rsid w:val="003E7370"/>
    <w:rsid w:val="003F1160"/>
    <w:rsid w:val="00403879"/>
    <w:rsid w:val="00412A6D"/>
    <w:rsid w:val="00416111"/>
    <w:rsid w:val="00426184"/>
    <w:rsid w:val="00431CFA"/>
    <w:rsid w:val="00440F4B"/>
    <w:rsid w:val="00460776"/>
    <w:rsid w:val="00474D9E"/>
    <w:rsid w:val="00481EDE"/>
    <w:rsid w:val="004873CB"/>
    <w:rsid w:val="004B1D21"/>
    <w:rsid w:val="004D732F"/>
    <w:rsid w:val="005029DA"/>
    <w:rsid w:val="00513B45"/>
    <w:rsid w:val="00520EE3"/>
    <w:rsid w:val="005371E7"/>
    <w:rsid w:val="005443C3"/>
    <w:rsid w:val="00580DAC"/>
    <w:rsid w:val="005A05C6"/>
    <w:rsid w:val="005A1EB2"/>
    <w:rsid w:val="005A4EA4"/>
    <w:rsid w:val="005B3063"/>
    <w:rsid w:val="005B74E9"/>
    <w:rsid w:val="005C22F2"/>
    <w:rsid w:val="005C5B43"/>
    <w:rsid w:val="005D1A7D"/>
    <w:rsid w:val="005D2325"/>
    <w:rsid w:val="005F3BC5"/>
    <w:rsid w:val="00602EF7"/>
    <w:rsid w:val="0060585D"/>
    <w:rsid w:val="00611E67"/>
    <w:rsid w:val="0062367A"/>
    <w:rsid w:val="006350B3"/>
    <w:rsid w:val="00644893"/>
    <w:rsid w:val="006552D1"/>
    <w:rsid w:val="006956BC"/>
    <w:rsid w:val="00696F72"/>
    <w:rsid w:val="006A1B24"/>
    <w:rsid w:val="006A7583"/>
    <w:rsid w:val="006A7AD8"/>
    <w:rsid w:val="006C0D70"/>
    <w:rsid w:val="006C3045"/>
    <w:rsid w:val="006D27B1"/>
    <w:rsid w:val="00700696"/>
    <w:rsid w:val="007006EF"/>
    <w:rsid w:val="00700828"/>
    <w:rsid w:val="00702332"/>
    <w:rsid w:val="0070335C"/>
    <w:rsid w:val="00704300"/>
    <w:rsid w:val="00720C54"/>
    <w:rsid w:val="007256C7"/>
    <w:rsid w:val="00733AB3"/>
    <w:rsid w:val="00760183"/>
    <w:rsid w:val="00766D5E"/>
    <w:rsid w:val="0078276A"/>
    <w:rsid w:val="007904C2"/>
    <w:rsid w:val="00791D7F"/>
    <w:rsid w:val="007926A8"/>
    <w:rsid w:val="007A40A2"/>
    <w:rsid w:val="007C088D"/>
    <w:rsid w:val="007C7B66"/>
    <w:rsid w:val="007E4294"/>
    <w:rsid w:val="007F136B"/>
    <w:rsid w:val="008008C7"/>
    <w:rsid w:val="00842B98"/>
    <w:rsid w:val="00844CDF"/>
    <w:rsid w:val="00862162"/>
    <w:rsid w:val="00867B9F"/>
    <w:rsid w:val="00885473"/>
    <w:rsid w:val="008956EC"/>
    <w:rsid w:val="008B2F1A"/>
    <w:rsid w:val="008D1010"/>
    <w:rsid w:val="008E3809"/>
    <w:rsid w:val="008E64A9"/>
    <w:rsid w:val="008F029B"/>
    <w:rsid w:val="008F2B33"/>
    <w:rsid w:val="00933A90"/>
    <w:rsid w:val="009602F2"/>
    <w:rsid w:val="009643C7"/>
    <w:rsid w:val="00984819"/>
    <w:rsid w:val="00994033"/>
    <w:rsid w:val="009A4B95"/>
    <w:rsid w:val="009A6746"/>
    <w:rsid w:val="009C2526"/>
    <w:rsid w:val="009C27D0"/>
    <w:rsid w:val="009E3E82"/>
    <w:rsid w:val="009F4282"/>
    <w:rsid w:val="00A07746"/>
    <w:rsid w:val="00A116BF"/>
    <w:rsid w:val="00A163D8"/>
    <w:rsid w:val="00A264BA"/>
    <w:rsid w:val="00A35226"/>
    <w:rsid w:val="00A55446"/>
    <w:rsid w:val="00A5604E"/>
    <w:rsid w:val="00A60838"/>
    <w:rsid w:val="00A66A48"/>
    <w:rsid w:val="00A84698"/>
    <w:rsid w:val="00AA1C28"/>
    <w:rsid w:val="00AD42CD"/>
    <w:rsid w:val="00AD4C52"/>
    <w:rsid w:val="00AE09A7"/>
    <w:rsid w:val="00AE2E76"/>
    <w:rsid w:val="00AF2F97"/>
    <w:rsid w:val="00AF454E"/>
    <w:rsid w:val="00B00CC0"/>
    <w:rsid w:val="00B25555"/>
    <w:rsid w:val="00B57D28"/>
    <w:rsid w:val="00BC6516"/>
    <w:rsid w:val="00BF2023"/>
    <w:rsid w:val="00BF22B5"/>
    <w:rsid w:val="00BF3C99"/>
    <w:rsid w:val="00C0722A"/>
    <w:rsid w:val="00C31857"/>
    <w:rsid w:val="00C36D6C"/>
    <w:rsid w:val="00C42E20"/>
    <w:rsid w:val="00C71D96"/>
    <w:rsid w:val="00C85999"/>
    <w:rsid w:val="00C8715D"/>
    <w:rsid w:val="00CA1BBB"/>
    <w:rsid w:val="00CB62BC"/>
    <w:rsid w:val="00CD303D"/>
    <w:rsid w:val="00CF23F1"/>
    <w:rsid w:val="00CF41F0"/>
    <w:rsid w:val="00CF4B8E"/>
    <w:rsid w:val="00CF594C"/>
    <w:rsid w:val="00CF7DBE"/>
    <w:rsid w:val="00D26F2B"/>
    <w:rsid w:val="00D31494"/>
    <w:rsid w:val="00D55BF0"/>
    <w:rsid w:val="00D866D0"/>
    <w:rsid w:val="00D901B0"/>
    <w:rsid w:val="00DA356C"/>
    <w:rsid w:val="00DF0DBA"/>
    <w:rsid w:val="00E176C2"/>
    <w:rsid w:val="00E30CA9"/>
    <w:rsid w:val="00E372CC"/>
    <w:rsid w:val="00E55D25"/>
    <w:rsid w:val="00E773CA"/>
    <w:rsid w:val="00E814ED"/>
    <w:rsid w:val="00E86BEC"/>
    <w:rsid w:val="00E87D40"/>
    <w:rsid w:val="00EA0FB6"/>
    <w:rsid w:val="00EA51CE"/>
    <w:rsid w:val="00EB2198"/>
    <w:rsid w:val="00EB328A"/>
    <w:rsid w:val="00EB77D3"/>
    <w:rsid w:val="00EC1E9D"/>
    <w:rsid w:val="00F0165A"/>
    <w:rsid w:val="00F10795"/>
    <w:rsid w:val="00F25BE0"/>
    <w:rsid w:val="00F33C43"/>
    <w:rsid w:val="00F46208"/>
    <w:rsid w:val="00F47F81"/>
    <w:rsid w:val="00F5109E"/>
    <w:rsid w:val="00F538FE"/>
    <w:rsid w:val="00F55554"/>
    <w:rsid w:val="00F8014C"/>
    <w:rsid w:val="00F833C2"/>
    <w:rsid w:val="00F914E2"/>
    <w:rsid w:val="00FD4712"/>
    <w:rsid w:val="00FE5F08"/>
    <w:rsid w:val="00FE6A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99AB384"/>
  <w15:docId w15:val="{441B05CD-DA64-4B54-9091-46144E33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332"/>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withIndent"/>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qFormat/>
    <w:rsid w:val="008956EC"/>
    <w:pPr>
      <w:spacing w:before="240" w:after="240"/>
      <w:ind w:right="-11"/>
    </w:p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customStyle="1" w:styleId="StyleBodyTextAfter6pt">
    <w:name w:val="Style Body Text + After:  6 pt"/>
    <w:basedOn w:val="BodyText"/>
    <w:rsid w:val="00E30CA9"/>
    <w:pPr>
      <w:spacing w:after="120"/>
    </w:pPr>
    <w:rPr>
      <w:rFonts w:eastAsia="Times New Roman"/>
    </w:r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EquationISMIR">
    <w:name w:val="EquationISMIR"/>
    <w:basedOn w:val="Normal"/>
    <w:rsid w:val="007F136B"/>
    <w:pPr>
      <w:spacing w:before="120" w:after="120"/>
      <w:jc w:val="right"/>
    </w:pPr>
    <w:rPr>
      <w:rFonts w:eastAsia="Times New Roman"/>
    </w:r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BodyTextwithIndent">
    <w:name w:val="Body Text with Indent"/>
    <w:basedOn w:val="BodyText"/>
    <w:rsid w:val="007C7B66"/>
    <w:pPr>
      <w:ind w:firstLine="227"/>
    </w:pPr>
    <w:rPr>
      <w:rFonts w:eastAsia="Times New Roman"/>
    </w:rPr>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Normal"/>
    <w:next w:val="BodyText"/>
    <w:rsid w:val="001917C6"/>
    <w:pPr>
      <w:spacing w:after="120"/>
      <w:jc w:val="center"/>
    </w:pPr>
    <w:rPr>
      <w:b/>
    </w:r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8956EC"/>
    <w:pPr>
      <w:numPr>
        <w:ilvl w:val="2"/>
        <w:numId w:val="1"/>
      </w:numPr>
      <w:spacing w:before="120" w:after="120"/>
    </w:pPr>
    <w:rPr>
      <w:rFonts w:cs="MS Mincho"/>
      <w:iCs/>
      <w:sz w:val="20"/>
    </w:rPr>
  </w:style>
  <w:style w:type="paragraph" w:customStyle="1" w:styleId="Second-LevelHeadings">
    <w:name w:val="Second-Level Headings"/>
    <w:basedOn w:val="Heading2"/>
    <w:autoRedefine/>
    <w:qFormat/>
    <w:rsid w:val="008956EC"/>
    <w:pPr>
      <w:numPr>
        <w:ilvl w:val="1"/>
        <w:numId w:val="1"/>
      </w:numPr>
      <w:spacing w:before="240" w:after="120"/>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next w:val="BodyText"/>
    <w:qFormat/>
    <w:rsid w:val="002002DC"/>
    <w:pPr>
      <w:numPr>
        <w:numId w:val="1"/>
      </w:numPr>
      <w:tabs>
        <w:tab w:val="left" w:pos="240"/>
      </w:tabs>
      <w:spacing w:before="240" w:after="120"/>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 w:type="character" w:customStyle="1" w:styleId="UnresolvedMention1">
    <w:name w:val="Unresolved Mention1"/>
    <w:basedOn w:val="DefaultParagraphFont"/>
    <w:uiPriority w:val="99"/>
    <w:semiHidden/>
    <w:unhideWhenUsed/>
    <w:rsid w:val="0003119E"/>
    <w:rPr>
      <w:color w:val="808080"/>
      <w:shd w:val="clear" w:color="auto" w:fill="E6E6E6"/>
    </w:rPr>
  </w:style>
  <w:style w:type="character" w:styleId="LineNumber">
    <w:name w:val="line number"/>
    <w:basedOn w:val="DefaultParagraphFont"/>
    <w:uiPriority w:val="99"/>
    <w:unhideWhenUsed/>
    <w:rsid w:val="00702332"/>
    <w:rPr>
      <w:rFonts w:ascii="Times New Roman" w:hAnsi="Times New Roman"/>
      <w:sz w:val="12"/>
    </w:rPr>
  </w:style>
  <w:style w:type="character" w:styleId="UnresolvedMention">
    <w:name w:val="Unresolved Mention"/>
    <w:basedOn w:val="DefaultParagraphFont"/>
    <w:uiPriority w:val="99"/>
    <w:semiHidden/>
    <w:unhideWhenUsed/>
    <w:rsid w:val="007904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279037">
      <w:bodyDiv w:val="1"/>
      <w:marLeft w:val="0"/>
      <w:marRight w:val="0"/>
      <w:marTop w:val="0"/>
      <w:marBottom w:val="0"/>
      <w:divBdr>
        <w:top w:val="none" w:sz="0" w:space="0" w:color="auto"/>
        <w:left w:val="none" w:sz="0" w:space="0" w:color="auto"/>
        <w:bottom w:val="none" w:sz="0" w:space="0" w:color="auto"/>
        <w:right w:val="none" w:sz="0" w:space="0" w:color="auto"/>
      </w:divBdr>
    </w:div>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1AD0F-F3DB-AA4C-97D0-B8C43B0F3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C:\Users\jinhalee\AppData\Local\Temp\Temp1_ISMIR2014_doc_template.zip\ISMIR2014_doc_template\ISMIR2014Template.dot</Template>
  <TotalTime>98</TotalTime>
  <Pages>2</Pages>
  <Words>591</Words>
  <Characters>3375</Characters>
  <Application>Microsoft Office Word</Application>
  <DocSecurity>0</DocSecurity>
  <Lines>28</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ISMIR 2009 Template</vt:lpstr>
    </vt:vector>
  </TitlesOfParts>
  <Company>ISMIR</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Ha Lee</dc:creator>
  <cp:keywords/>
  <dc:description/>
  <cp:lastModifiedBy>Gabriel Vigliensoni Martin</cp:lastModifiedBy>
  <cp:revision>31</cp:revision>
  <cp:lastPrinted>2020-01-10T07:11:00Z</cp:lastPrinted>
  <dcterms:created xsi:type="dcterms:W3CDTF">2016-05-23T00:58:00Z</dcterms:created>
  <dcterms:modified xsi:type="dcterms:W3CDTF">2020-03-12T17:58:00Z</dcterms:modified>
</cp:coreProperties>
</file>